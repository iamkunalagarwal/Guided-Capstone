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8995" w14:textId="5D293588" w:rsidR="00C6554A" w:rsidRPr="008B5277" w:rsidRDefault="00F474C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4E57D0D" wp14:editId="10F78850">
            <wp:extent cx="5486400" cy="3089910"/>
            <wp:effectExtent l="0" t="0" r="0" b="0"/>
            <wp:docPr id="1" name="Picture 1" descr="11 Best Skiing Destinations in India: Tour My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Best Skiing Destinations in India: Tour My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9910"/>
                    </a:xfrm>
                    <a:prstGeom prst="rect">
                      <a:avLst/>
                    </a:prstGeom>
                    <a:noFill/>
                    <a:ln>
                      <a:noFill/>
                    </a:ln>
                  </pic:spPr>
                </pic:pic>
              </a:graphicData>
            </a:graphic>
          </wp:inline>
        </w:drawing>
      </w:r>
    </w:p>
    <w:bookmarkEnd w:id="0"/>
    <w:bookmarkEnd w:id="1"/>
    <w:bookmarkEnd w:id="2"/>
    <w:bookmarkEnd w:id="3"/>
    <w:bookmarkEnd w:id="4"/>
    <w:p w14:paraId="5906D8E4" w14:textId="018E0BB2" w:rsidR="00C6554A" w:rsidRDefault="00F474C5" w:rsidP="00C6554A">
      <w:pPr>
        <w:pStyle w:val="Title"/>
      </w:pPr>
      <w:r>
        <w:t>Big Mountain Resort</w:t>
      </w:r>
    </w:p>
    <w:p w14:paraId="76BB92C5" w14:textId="25EA9E23" w:rsidR="00C6554A" w:rsidRPr="00D5413C" w:rsidRDefault="00F474C5" w:rsidP="00C6554A">
      <w:pPr>
        <w:pStyle w:val="Subtitle"/>
      </w:pPr>
      <w:r>
        <w:t>Revenue increase recommendations</w:t>
      </w:r>
    </w:p>
    <w:p w14:paraId="14FA831C" w14:textId="758C9D00" w:rsidR="00C6554A" w:rsidRDefault="00F474C5" w:rsidP="00C6554A">
      <w:pPr>
        <w:pStyle w:val="ContactInfo"/>
      </w:pPr>
      <w:r>
        <w:t>Kunal Agarwal</w:t>
      </w:r>
      <w:r w:rsidR="00C6554A">
        <w:t xml:space="preserve"> | </w:t>
      </w:r>
      <w:r>
        <w:t>Guided Capstone</w:t>
      </w:r>
      <w:r w:rsidR="00C6554A">
        <w:t xml:space="preserve"> |</w:t>
      </w:r>
      <w:r w:rsidR="00C6554A" w:rsidRPr="00D5413C">
        <w:t xml:space="preserve"> </w:t>
      </w:r>
      <w:r>
        <w:t>15-06-2020</w:t>
      </w:r>
      <w:r w:rsidR="00C6554A">
        <w:br w:type="page"/>
      </w:r>
    </w:p>
    <w:p w14:paraId="69EED3F6" w14:textId="1DB5BC6D" w:rsidR="00C6554A" w:rsidRDefault="00F57F22" w:rsidP="00F474C5">
      <w:pPr>
        <w:pStyle w:val="Heading1"/>
      </w:pPr>
      <w:r>
        <w:lastRenderedPageBreak/>
        <w:t>Problem Identification</w:t>
      </w:r>
    </w:p>
    <w:p w14:paraId="27757F3E" w14:textId="6EA34750" w:rsidR="00F57F22" w:rsidRPr="00F57F22" w:rsidRDefault="00F474C5" w:rsidP="00F57F22">
      <w:pPr>
        <w:pStyle w:val="ListParagraph"/>
        <w:numPr>
          <w:ilvl w:val="0"/>
          <w:numId w:val="16"/>
        </w:numPr>
        <w:rPr>
          <w:lang w:val="en-IN"/>
        </w:rPr>
      </w:pPr>
      <w:r w:rsidRPr="00F57F22">
        <w:rPr>
          <w:lang w:val="en-AU"/>
        </w:rPr>
        <w:t xml:space="preserve">The </w:t>
      </w:r>
      <w:r w:rsidRPr="00F57F22">
        <w:rPr>
          <w:lang w:val="en-AU"/>
        </w:rPr>
        <w:t>Big Mountain Resort started in 1947</w:t>
      </w:r>
      <w:r w:rsidRPr="00F57F22">
        <w:rPr>
          <w:lang w:val="en-AU"/>
        </w:rPr>
        <w:t xml:space="preserve">. </w:t>
      </w:r>
    </w:p>
    <w:p w14:paraId="46357C9E" w14:textId="5E456661" w:rsidR="00F57F22" w:rsidRPr="00F57F22" w:rsidRDefault="00F474C5" w:rsidP="00F57F22">
      <w:pPr>
        <w:pStyle w:val="ListParagraph"/>
        <w:numPr>
          <w:ilvl w:val="0"/>
          <w:numId w:val="16"/>
        </w:numPr>
        <w:rPr>
          <w:lang w:val="en-IN"/>
        </w:rPr>
      </w:pPr>
      <w:r w:rsidRPr="00F57F22">
        <w:rPr>
          <w:lang w:val="en-AU"/>
        </w:rPr>
        <w:t>It</w:t>
      </w:r>
      <w:r w:rsidRPr="00F57F22">
        <w:rPr>
          <w:lang w:val="en-AU"/>
        </w:rPr>
        <w:t xml:space="preserve"> has 11 lifts, 2 T-bars, 1 magic carpet to service visitors across the vast 3000 acres terrain with annual snowfall of 333 inches. </w:t>
      </w:r>
    </w:p>
    <w:p w14:paraId="4149F7DE" w14:textId="588E1841" w:rsidR="00F57F22" w:rsidRPr="00F57F22" w:rsidRDefault="00F57F22" w:rsidP="00F57F22">
      <w:pPr>
        <w:pStyle w:val="ListParagraph"/>
        <w:numPr>
          <w:ilvl w:val="0"/>
          <w:numId w:val="16"/>
        </w:numPr>
        <w:rPr>
          <w:lang w:val="en-IN"/>
        </w:rPr>
      </w:pPr>
      <w:r>
        <w:t>The base elevation is 4,464 feet, and the summit is 6,817 feet with a vertical drop of 2,353 feet</w:t>
      </w:r>
      <w:r>
        <w:t>.</w:t>
      </w:r>
    </w:p>
    <w:p w14:paraId="02E128FE" w14:textId="77777777" w:rsidR="00F57F22" w:rsidRPr="00F57F22" w:rsidRDefault="00F474C5" w:rsidP="00F57F22">
      <w:pPr>
        <w:pStyle w:val="ListParagraph"/>
        <w:numPr>
          <w:ilvl w:val="0"/>
          <w:numId w:val="16"/>
        </w:numPr>
        <w:rPr>
          <w:lang w:val="en-IN"/>
        </w:rPr>
      </w:pPr>
      <w:r w:rsidRPr="00F57F22">
        <w:rPr>
          <w:lang w:val="en-AU"/>
        </w:rPr>
        <w:t xml:space="preserve">Installing a chair lift has incurred an additional operating cost of $1,540,00 this season. </w:t>
      </w:r>
    </w:p>
    <w:p w14:paraId="4A8DCE31" w14:textId="0298A13C" w:rsidR="00C6554A" w:rsidRPr="00706473" w:rsidRDefault="00F474C5" w:rsidP="00706473">
      <w:pPr>
        <w:pStyle w:val="ListParagraph"/>
        <w:numPr>
          <w:ilvl w:val="0"/>
          <w:numId w:val="16"/>
        </w:numPr>
        <w:rPr>
          <w:lang w:val="en-IN"/>
        </w:rPr>
      </w:pPr>
      <w:r w:rsidRPr="00F57F22">
        <w:rPr>
          <w:lang w:val="en-AU"/>
        </w:rPr>
        <w:t xml:space="preserve">The investors now seek to recoup these costs in the upcoming season by increasing the revenue without </w:t>
      </w:r>
      <w:r w:rsidRPr="00F57F22">
        <w:rPr>
          <w:lang w:val="en-AU"/>
        </w:rPr>
        <w:t>reducing</w:t>
      </w:r>
      <w:r w:rsidRPr="00F57F22">
        <w:rPr>
          <w:lang w:val="en-AU"/>
        </w:rPr>
        <w:t xml:space="preserve"> profit margin of 9.2%.</w:t>
      </w:r>
    </w:p>
    <w:p w14:paraId="3D2C1BDF" w14:textId="500D058F" w:rsidR="00C6554A" w:rsidRPr="00D5413C" w:rsidRDefault="00F57F22" w:rsidP="00F57F22">
      <w:pPr>
        <w:pStyle w:val="Heading1"/>
      </w:pPr>
      <w:r>
        <w:t>Problem Statement</w:t>
      </w:r>
    </w:p>
    <w:p w14:paraId="14AA4F1F" w14:textId="2D902FA5" w:rsidR="002C74C0" w:rsidRPr="00F57F22" w:rsidRDefault="00F57F22" w:rsidP="00F57F22">
      <w:pPr>
        <w:rPr>
          <w:lang w:val="en-IN"/>
        </w:rPr>
      </w:pPr>
      <w:r w:rsidRPr="00F57F22">
        <w:rPr>
          <w:lang w:val="en-AU"/>
        </w:rPr>
        <w:t>How can we increase the resort’s revenue by at least $1.5M by the end of this season, by remodelling our operational services</w:t>
      </w:r>
      <w:r>
        <w:rPr>
          <w:lang w:val="en-AU"/>
        </w:rPr>
        <w:t xml:space="preserve">, </w:t>
      </w:r>
      <w:r w:rsidRPr="00F57F22">
        <w:rPr>
          <w:lang w:val="en-AU"/>
        </w:rPr>
        <w:t>extending our working time to draw more visitors</w:t>
      </w:r>
      <w:r>
        <w:rPr>
          <w:lang w:val="en-AU"/>
        </w:rPr>
        <w:t>, and predicting an optimal ticket price</w:t>
      </w:r>
      <w:r w:rsidRPr="00F57F22">
        <w:rPr>
          <w:lang w:val="en-AU"/>
        </w:rPr>
        <w:t>?</w:t>
      </w:r>
    </w:p>
    <w:p w14:paraId="6ECADB65" w14:textId="6944201F" w:rsidR="00F57F22" w:rsidRPr="00D5413C" w:rsidRDefault="00F57F22" w:rsidP="00F57F22">
      <w:pPr>
        <w:pStyle w:val="Heading1"/>
      </w:pPr>
      <w:r>
        <w:t>Data Used</w:t>
      </w:r>
    </w:p>
    <w:p w14:paraId="46794538" w14:textId="25D2E838" w:rsidR="00F57F22" w:rsidRDefault="00F57F22" w:rsidP="00F57F22">
      <w:pPr>
        <w:rPr>
          <w:lang w:val="en-AU"/>
        </w:rPr>
      </w:pPr>
      <w:r w:rsidRPr="00F57F22">
        <w:rPr>
          <w:lang w:val="en-AU"/>
        </w:rPr>
        <w:t xml:space="preserve">The </w:t>
      </w:r>
      <w:r>
        <w:rPr>
          <w:lang w:val="en-AU"/>
        </w:rPr>
        <w:t>dataset used consists of following features of other commercial Ski Resorts in the country:</w:t>
      </w:r>
    </w:p>
    <w:p w14:paraId="79333FC4" w14:textId="138023E0" w:rsidR="00F57F22" w:rsidRPr="00F57F22" w:rsidRDefault="00F57F22" w:rsidP="00F57F22">
      <w:pPr>
        <w:pStyle w:val="ListParagraph"/>
        <w:numPr>
          <w:ilvl w:val="0"/>
          <w:numId w:val="18"/>
        </w:numPr>
        <w:rPr>
          <w:lang w:val="en-IN"/>
        </w:rPr>
      </w:pPr>
      <w:r w:rsidRPr="00F57F22">
        <w:rPr>
          <w:lang w:val="en-AU"/>
        </w:rPr>
        <w:t>terrain standards</w:t>
      </w:r>
      <w:r>
        <w:rPr>
          <w:lang w:val="en-AU"/>
        </w:rPr>
        <w:t xml:space="preserve"> – summit height, base height, skiable area, etc.</w:t>
      </w:r>
    </w:p>
    <w:p w14:paraId="41C513D7" w14:textId="644ACF2B" w:rsidR="00F57F22" w:rsidRPr="00F57F22" w:rsidRDefault="00F57F22" w:rsidP="00F57F22">
      <w:pPr>
        <w:pStyle w:val="ListParagraph"/>
        <w:numPr>
          <w:ilvl w:val="0"/>
          <w:numId w:val="18"/>
        </w:numPr>
        <w:rPr>
          <w:lang w:val="en-IN"/>
        </w:rPr>
      </w:pPr>
      <w:r w:rsidRPr="00F57F22">
        <w:rPr>
          <w:lang w:val="en-AU"/>
        </w:rPr>
        <w:t>operational services</w:t>
      </w:r>
      <w:r>
        <w:rPr>
          <w:lang w:val="en-AU"/>
        </w:rPr>
        <w:t xml:space="preserve"> – lifts, trams, chairs, etc.</w:t>
      </w:r>
    </w:p>
    <w:p w14:paraId="44065EFB" w14:textId="25E7CE71" w:rsidR="00F57F22" w:rsidRPr="00F57F22" w:rsidRDefault="00F57F22" w:rsidP="00F57F22">
      <w:pPr>
        <w:pStyle w:val="ListParagraph"/>
        <w:numPr>
          <w:ilvl w:val="0"/>
          <w:numId w:val="18"/>
        </w:numPr>
        <w:rPr>
          <w:lang w:val="en-IN"/>
        </w:rPr>
      </w:pPr>
      <w:r w:rsidRPr="00F57F22">
        <w:rPr>
          <w:lang w:val="en-AU"/>
        </w:rPr>
        <w:t>ticket prices</w:t>
      </w:r>
      <w:r>
        <w:rPr>
          <w:lang w:val="en-AU"/>
        </w:rPr>
        <w:t xml:space="preserve"> – weekday &amp; weekend</w:t>
      </w:r>
    </w:p>
    <w:p w14:paraId="6E0E6CA6" w14:textId="59A4D1A3" w:rsidR="00706473" w:rsidRPr="00706473" w:rsidRDefault="00706473" w:rsidP="00F57F22">
      <w:pPr>
        <w:pStyle w:val="ListParagraph"/>
        <w:numPr>
          <w:ilvl w:val="0"/>
          <w:numId w:val="18"/>
        </w:numPr>
        <w:rPr>
          <w:lang w:val="en-IN"/>
        </w:rPr>
      </w:pPr>
      <w:r>
        <w:rPr>
          <w:lang w:val="en-IN"/>
        </w:rPr>
        <w:t>night skiing availability</w:t>
      </w:r>
    </w:p>
    <w:p w14:paraId="5D09CD8F" w14:textId="17C10716" w:rsidR="00F57F22" w:rsidRDefault="00F57F22" w:rsidP="00483543">
      <w:pPr>
        <w:pStyle w:val="ListParagraph"/>
        <w:numPr>
          <w:ilvl w:val="0"/>
          <w:numId w:val="18"/>
        </w:numPr>
      </w:pPr>
      <w:r w:rsidRPr="00706473">
        <w:rPr>
          <w:lang w:val="en-AU"/>
        </w:rPr>
        <w:t>days opened last year</w:t>
      </w:r>
      <w:r w:rsidR="00706473" w:rsidRPr="00706473">
        <w:rPr>
          <w:lang w:val="en-AU"/>
        </w:rPr>
        <w:t xml:space="preserve"> – and predicted days open in upcoming season</w:t>
      </w:r>
    </w:p>
    <w:p w14:paraId="4294678C" w14:textId="390CB3CC" w:rsidR="00F57F22" w:rsidRPr="00D5413C" w:rsidRDefault="00706473" w:rsidP="00F57F22">
      <w:pPr>
        <w:pStyle w:val="Heading1"/>
      </w:pPr>
      <w:r>
        <w:t>Machine Learning Model Applied</w:t>
      </w:r>
    </w:p>
    <w:p w14:paraId="5047D533" w14:textId="7AB2815F" w:rsidR="00F57F22" w:rsidRDefault="00706473" w:rsidP="00706473">
      <w:pPr>
        <w:pStyle w:val="ListParagraph"/>
        <w:numPr>
          <w:ilvl w:val="0"/>
          <w:numId w:val="19"/>
        </w:numPr>
        <w:rPr>
          <w:lang w:val="en-AU"/>
        </w:rPr>
      </w:pPr>
      <w:r w:rsidRPr="00706473">
        <w:rPr>
          <w:lang w:val="en-AU"/>
        </w:rPr>
        <w:t>As the task is focused on increasing the revenue for the resort, this can be classified as a Supervised Regression model.</w:t>
      </w:r>
    </w:p>
    <w:p w14:paraId="2D1A246E" w14:textId="020DECC6" w:rsidR="00DC52DC" w:rsidRDefault="00DC52DC" w:rsidP="00706473">
      <w:pPr>
        <w:pStyle w:val="ListParagraph"/>
        <w:numPr>
          <w:ilvl w:val="0"/>
          <w:numId w:val="19"/>
        </w:numPr>
        <w:rPr>
          <w:lang w:val="en-AU"/>
        </w:rPr>
      </w:pPr>
      <w:r>
        <w:rPr>
          <w:lang w:val="en-AU"/>
        </w:rPr>
        <w:t>Data is split into training and testing datasets on a 75/25 basis.</w:t>
      </w:r>
    </w:p>
    <w:p w14:paraId="02200C30" w14:textId="7859545C" w:rsidR="00706473" w:rsidRDefault="00706473" w:rsidP="00706473">
      <w:pPr>
        <w:pStyle w:val="ListParagraph"/>
        <w:numPr>
          <w:ilvl w:val="0"/>
          <w:numId w:val="19"/>
        </w:numPr>
        <w:rPr>
          <w:lang w:val="en-AU"/>
        </w:rPr>
      </w:pPr>
      <w:proofErr w:type="spellStart"/>
      <w:r>
        <w:rPr>
          <w:lang w:val="en-AU"/>
        </w:rPr>
        <w:t>AdultWeekend</w:t>
      </w:r>
      <w:proofErr w:type="spellEnd"/>
      <w:r>
        <w:rPr>
          <w:lang w:val="en-AU"/>
        </w:rPr>
        <w:t xml:space="preserve"> – the ticket price for an adult on a weekend, is selected as our response variable. </w:t>
      </w:r>
    </w:p>
    <w:p w14:paraId="18F2DD63" w14:textId="206A53D3" w:rsidR="00706473" w:rsidRDefault="00706473" w:rsidP="00706473">
      <w:pPr>
        <w:pStyle w:val="ListParagraph"/>
        <w:numPr>
          <w:ilvl w:val="0"/>
          <w:numId w:val="19"/>
        </w:numPr>
        <w:rPr>
          <w:lang w:val="en-AU"/>
        </w:rPr>
      </w:pPr>
      <w:r>
        <w:rPr>
          <w:lang w:val="en-AU"/>
        </w:rPr>
        <w:t xml:space="preserve">A Linear Regression model is run </w:t>
      </w:r>
      <w:r w:rsidR="00DC52DC">
        <w:rPr>
          <w:lang w:val="en-AU"/>
        </w:rPr>
        <w:t>over the</w:t>
      </w:r>
      <w:r>
        <w:rPr>
          <w:lang w:val="en-AU"/>
        </w:rPr>
        <w:t xml:space="preserve"> cleaned </w:t>
      </w:r>
      <w:r w:rsidR="00DC52DC">
        <w:rPr>
          <w:lang w:val="en-AU"/>
        </w:rPr>
        <w:t xml:space="preserve">training </w:t>
      </w:r>
      <w:r>
        <w:rPr>
          <w:lang w:val="en-AU"/>
        </w:rPr>
        <w:t>data and our response variable.</w:t>
      </w:r>
    </w:p>
    <w:p w14:paraId="234AAF58" w14:textId="780EA3CD" w:rsidR="00706473" w:rsidRDefault="00706473" w:rsidP="00706473">
      <w:pPr>
        <w:pStyle w:val="Heading1"/>
      </w:pPr>
      <w:r>
        <w:t>Model Deliverables</w:t>
      </w:r>
    </w:p>
    <w:p w14:paraId="64AEE46F" w14:textId="5268C4FF" w:rsidR="00706473" w:rsidRDefault="00706473" w:rsidP="00706473">
      <w:pPr>
        <w:pStyle w:val="ListParagraph"/>
        <w:numPr>
          <w:ilvl w:val="0"/>
          <w:numId w:val="20"/>
        </w:numPr>
      </w:pPr>
      <w:r>
        <w:t>Predicted ticket price for our resort, given other features.</w:t>
      </w:r>
    </w:p>
    <w:p w14:paraId="185A5171" w14:textId="26D6E5D9" w:rsidR="00706473" w:rsidRPr="00706473" w:rsidRDefault="00706473" w:rsidP="00706473">
      <w:pPr>
        <w:pStyle w:val="ListParagraph"/>
        <w:numPr>
          <w:ilvl w:val="0"/>
          <w:numId w:val="20"/>
        </w:numPr>
      </w:pPr>
      <w:r>
        <w:t>Top factors which most influence the response variables.</w:t>
      </w:r>
    </w:p>
    <w:p w14:paraId="6FD0B91D" w14:textId="7B4B2C4C" w:rsidR="00DC52DC" w:rsidRDefault="00DC52DC" w:rsidP="006C15CE">
      <w:pPr>
        <w:pStyle w:val="Heading1"/>
      </w:pPr>
      <w:r>
        <w:lastRenderedPageBreak/>
        <w:t>Final Recommendations</w:t>
      </w:r>
      <w:r w:rsidR="006C15CE">
        <w:rPr>
          <w:noProof/>
        </w:rPr>
        <w:drawing>
          <wp:anchor distT="0" distB="0" distL="114300" distR="114300" simplePos="0" relativeHeight="251658240" behindDoc="0" locked="0" layoutInCell="1" allowOverlap="1" wp14:anchorId="4E2EA1DD" wp14:editId="0C27B131">
            <wp:simplePos x="0" y="0"/>
            <wp:positionH relativeFrom="column">
              <wp:posOffset>0</wp:posOffset>
            </wp:positionH>
            <wp:positionV relativeFrom="paragraph">
              <wp:posOffset>355600</wp:posOffset>
            </wp:positionV>
            <wp:extent cx="2451100" cy="17272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72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3B179" w14:textId="4BC3C7BD" w:rsidR="00DC52DC" w:rsidRDefault="00DC52DC" w:rsidP="00DC52DC">
      <w:r>
        <w:tab/>
      </w:r>
    </w:p>
    <w:p w14:paraId="02AE3139" w14:textId="52959BB4" w:rsidR="00DC52DC" w:rsidRDefault="00DC52DC" w:rsidP="00DC52DC">
      <w:r>
        <w:t>Summit Elevation from ground level is the strongest feature</w:t>
      </w:r>
      <w:r w:rsidR="00231E52">
        <w:t xml:space="preserve"> among all</w:t>
      </w:r>
      <w:r>
        <w:t xml:space="preserve">, which leads to higher vertical drop and </w:t>
      </w:r>
      <w:r w:rsidR="00231E52">
        <w:t xml:space="preserve">helps </w:t>
      </w:r>
      <w:r>
        <w:t>creat</w:t>
      </w:r>
      <w:r w:rsidR="00231E52">
        <w:t>ing a</w:t>
      </w:r>
      <w:r>
        <w:t xml:space="preserve"> better experience for </w:t>
      </w:r>
      <w:r w:rsidR="00231E52">
        <w:t xml:space="preserve">our </w:t>
      </w:r>
      <w:r>
        <w:t>skiers.</w:t>
      </w:r>
    </w:p>
    <w:p w14:paraId="744B0EF3" w14:textId="7E8987E5" w:rsidR="00DC52DC" w:rsidRDefault="00DC52DC" w:rsidP="00DC52DC"/>
    <w:p w14:paraId="7D2F53B3" w14:textId="1BAAEF71" w:rsidR="00DC52DC" w:rsidRDefault="00DC52DC" w:rsidP="00DC52DC"/>
    <w:p w14:paraId="669E2677" w14:textId="6B4E32C8" w:rsidR="00DC52DC" w:rsidRDefault="006C15CE" w:rsidP="00DC52DC">
      <w:r>
        <w:rPr>
          <w:noProof/>
        </w:rPr>
        <w:drawing>
          <wp:anchor distT="0" distB="0" distL="114300" distR="114300" simplePos="0" relativeHeight="251659264" behindDoc="0" locked="0" layoutInCell="1" allowOverlap="1" wp14:anchorId="584BA9A0" wp14:editId="6BC8D0A3">
            <wp:simplePos x="0" y="0"/>
            <wp:positionH relativeFrom="column">
              <wp:posOffset>0</wp:posOffset>
            </wp:positionH>
            <wp:positionV relativeFrom="paragraph">
              <wp:posOffset>312420</wp:posOffset>
            </wp:positionV>
            <wp:extent cx="2425065" cy="1739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065"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26479" w14:textId="431081BE" w:rsidR="00DC52DC" w:rsidRDefault="00DC52DC" w:rsidP="00DC52DC">
      <w:r>
        <w:tab/>
      </w:r>
    </w:p>
    <w:p w14:paraId="6148FFAF" w14:textId="0FEB6980" w:rsidR="00DC52DC" w:rsidRDefault="00231E52" w:rsidP="00DC52DC">
      <w:r>
        <w:t>Snowfall, which is basic necessity for any ski resort, is quite dependent on the resort’s elevation and there is maximum snowfall on highly elevated terrains.</w:t>
      </w:r>
    </w:p>
    <w:p w14:paraId="553B022E" w14:textId="53CF7EC5" w:rsidR="00231E52" w:rsidRDefault="00231E52" w:rsidP="00DC52DC"/>
    <w:p w14:paraId="5A3F2029" w14:textId="42C1A182" w:rsidR="00231E52" w:rsidRDefault="00231E52" w:rsidP="00DC52DC"/>
    <w:p w14:paraId="06F3CCC7" w14:textId="7BFD6545" w:rsidR="00231E52" w:rsidRDefault="006C15CE" w:rsidP="00DC52DC">
      <w:r>
        <w:rPr>
          <w:noProof/>
        </w:rPr>
        <w:drawing>
          <wp:anchor distT="0" distB="0" distL="114300" distR="114300" simplePos="0" relativeHeight="251660288" behindDoc="0" locked="0" layoutInCell="1" allowOverlap="1" wp14:anchorId="034DD7D9" wp14:editId="0B3C9AC2">
            <wp:simplePos x="0" y="0"/>
            <wp:positionH relativeFrom="column">
              <wp:posOffset>0</wp:posOffset>
            </wp:positionH>
            <wp:positionV relativeFrom="paragraph">
              <wp:posOffset>314325</wp:posOffset>
            </wp:positionV>
            <wp:extent cx="2480945" cy="1752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94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DA496" w14:textId="605D7279" w:rsidR="00231E52" w:rsidRDefault="00231E52" w:rsidP="00DC52DC">
      <w:r>
        <w:tab/>
      </w:r>
    </w:p>
    <w:p w14:paraId="585D5CEB" w14:textId="3A2777DA" w:rsidR="00231E52" w:rsidRDefault="00231E52" w:rsidP="00DC52DC">
      <w:r>
        <w:t>Night skiing is a relatively new feature which is only provided by a limited resorts so far. Fortunately, data shows that night skiing can be hosted even on low heighted terrains. Hence, we should host night skiing for attracting new customers which shall help in maximizing our revenues.</w:t>
      </w:r>
    </w:p>
    <w:p w14:paraId="323D15AC" w14:textId="77777777" w:rsidR="006C15CE" w:rsidRDefault="006C15CE" w:rsidP="00DC52DC"/>
    <w:p w14:paraId="5F34B202" w14:textId="6669A094" w:rsidR="006C15CE" w:rsidRDefault="006C15CE" w:rsidP="00DC52DC">
      <w:r>
        <w:rPr>
          <w:noProof/>
        </w:rPr>
        <w:drawing>
          <wp:anchor distT="0" distB="0" distL="114300" distR="114300" simplePos="0" relativeHeight="251661312" behindDoc="0" locked="0" layoutInCell="1" allowOverlap="1" wp14:anchorId="19E4B889" wp14:editId="6B042576">
            <wp:simplePos x="0" y="0"/>
            <wp:positionH relativeFrom="column">
              <wp:posOffset>0</wp:posOffset>
            </wp:positionH>
            <wp:positionV relativeFrom="paragraph">
              <wp:posOffset>635</wp:posOffset>
            </wp:positionV>
            <wp:extent cx="2425699" cy="17653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699" cy="1765300"/>
                    </a:xfrm>
                    <a:prstGeom prst="rect">
                      <a:avLst/>
                    </a:prstGeom>
                    <a:noFill/>
                    <a:ln>
                      <a:noFill/>
                    </a:ln>
                  </pic:spPr>
                </pic:pic>
              </a:graphicData>
            </a:graphic>
          </wp:anchor>
        </w:drawing>
      </w:r>
      <w:r>
        <w:tab/>
      </w:r>
    </w:p>
    <w:p w14:paraId="0E567C8B" w14:textId="02BF77BF" w:rsidR="006C15CE" w:rsidRDefault="006C15CE" w:rsidP="00DC52DC">
      <w:r>
        <w:t>Opening our resort for longer number of days in the upcoming season allows us to draw more customers and increase revenue by hiking the ticket price.</w:t>
      </w:r>
    </w:p>
    <w:p w14:paraId="06617E35" w14:textId="653363FD" w:rsidR="006C15CE" w:rsidRDefault="006C15CE" w:rsidP="00DC52DC"/>
    <w:p w14:paraId="7F8FBC3C" w14:textId="48354AD3" w:rsidR="006C15CE" w:rsidRDefault="006C15CE" w:rsidP="00DC52DC"/>
    <w:p w14:paraId="3F845266" w14:textId="5259F369" w:rsidR="006C15CE" w:rsidRDefault="006C15CE" w:rsidP="00DC52DC"/>
    <w:p w14:paraId="5FDBF39C" w14:textId="49957817" w:rsidR="006C15CE" w:rsidRDefault="006C15CE" w:rsidP="006C15CE">
      <w:pPr>
        <w:pStyle w:val="Heading1"/>
      </w:pPr>
      <w:r>
        <w:lastRenderedPageBreak/>
        <w:t>Model Performance</w:t>
      </w:r>
    </w:p>
    <w:p w14:paraId="5D4436B4" w14:textId="1F3A5C76" w:rsidR="006C15CE" w:rsidRDefault="006C15CE" w:rsidP="006C15CE">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6C15CE">
        <w:rPr>
          <w:rFonts w:ascii="Courier New" w:eastAsia="Times New Roman" w:hAnsi="Courier New" w:cs="Courier New"/>
          <w:color w:val="000000"/>
          <w:sz w:val="21"/>
          <w:szCs w:val="21"/>
          <w:lang w:val="en-IN" w:eastAsia="en-IN"/>
        </w:rPr>
        <w:t>Explained Variance Score</w:t>
      </w:r>
      <w:r>
        <w:rPr>
          <w:rFonts w:ascii="Courier New" w:eastAsia="Times New Roman" w:hAnsi="Courier New" w:cs="Courier New"/>
          <w:color w:val="000000"/>
          <w:sz w:val="21"/>
          <w:szCs w:val="21"/>
          <w:lang w:val="en-IN" w:eastAsia="en-IN"/>
        </w:rPr>
        <w:t xml:space="preserve"> </w:t>
      </w:r>
      <w:r w:rsidRPr="006C15CE">
        <w:rPr>
          <w:rFonts w:ascii="Courier New" w:eastAsia="Times New Roman" w:hAnsi="Courier New" w:cs="Courier New"/>
          <w:color w:val="000000"/>
          <w:sz w:val="21"/>
          <w:szCs w:val="21"/>
          <w:lang w:val="en-IN" w:eastAsia="en-IN"/>
        </w:rPr>
        <w:t>= 0.543</w:t>
      </w:r>
      <w:r>
        <w:rPr>
          <w:rFonts w:ascii="Courier New" w:eastAsia="Times New Roman" w:hAnsi="Courier New" w:cs="Courier New"/>
          <w:color w:val="000000"/>
          <w:sz w:val="21"/>
          <w:szCs w:val="21"/>
          <w:lang w:val="en-IN" w:eastAsia="en-IN"/>
        </w:rPr>
        <w:t xml:space="preserve"> ~ 54.3%</w:t>
      </w:r>
    </w:p>
    <w:p w14:paraId="2947FBD9" w14:textId="1CF9E9C5" w:rsidR="006C15CE" w:rsidRDefault="006C15CE" w:rsidP="006C15CE">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6C15CE">
        <w:rPr>
          <w:rFonts w:ascii="Courier New" w:eastAsia="Times New Roman" w:hAnsi="Courier New" w:cs="Courier New"/>
          <w:color w:val="000000"/>
          <w:sz w:val="21"/>
          <w:szCs w:val="21"/>
          <w:lang w:val="en-IN" w:eastAsia="en-IN"/>
        </w:rPr>
        <w:t>Mean Absolute Error</w:t>
      </w:r>
      <w:r>
        <w:rPr>
          <w:rFonts w:ascii="Courier New" w:eastAsia="Times New Roman" w:hAnsi="Courier New" w:cs="Courier New"/>
          <w:color w:val="000000"/>
          <w:sz w:val="21"/>
          <w:szCs w:val="21"/>
          <w:lang w:val="en-IN" w:eastAsia="en-IN"/>
        </w:rPr>
        <w:t xml:space="preserve"> </w:t>
      </w:r>
      <w:r w:rsidRPr="006C15CE">
        <w:rPr>
          <w:rFonts w:ascii="Courier New" w:eastAsia="Times New Roman" w:hAnsi="Courier New" w:cs="Courier New"/>
          <w:color w:val="000000"/>
          <w:sz w:val="21"/>
          <w:szCs w:val="21"/>
          <w:lang w:val="en-IN" w:eastAsia="en-IN"/>
        </w:rPr>
        <w:t>= 7.25</w:t>
      </w:r>
      <w:r>
        <w:rPr>
          <w:rFonts w:ascii="Courier New" w:eastAsia="Times New Roman" w:hAnsi="Courier New" w:cs="Courier New"/>
          <w:color w:val="000000"/>
          <w:sz w:val="21"/>
          <w:szCs w:val="21"/>
          <w:lang w:val="en-IN" w:eastAsia="en-IN"/>
        </w:rPr>
        <w:t>7</w:t>
      </w:r>
    </w:p>
    <w:p w14:paraId="3A89E84F" w14:textId="24A6CF75" w:rsidR="006C15CE" w:rsidRDefault="006C15CE" w:rsidP="006C1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2E717341" w14:textId="515F3D7C" w:rsidR="006C15CE" w:rsidRDefault="006C15CE" w:rsidP="006C1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4DC692B7" w14:textId="09237A57" w:rsidR="006C15CE" w:rsidRDefault="006C15CE" w:rsidP="006C15CE">
      <w:pPr>
        <w:pStyle w:val="Heading1"/>
        <w:rPr>
          <w:rFonts w:eastAsia="Times New Roman"/>
          <w:lang w:val="en-IN" w:eastAsia="en-IN"/>
        </w:rPr>
      </w:pPr>
      <w:r>
        <w:rPr>
          <w:rFonts w:eastAsia="Times New Roman"/>
          <w:lang w:val="en-IN" w:eastAsia="en-IN"/>
        </w:rPr>
        <w:t>Predicted Ticket Price for our Resort</w:t>
      </w:r>
    </w:p>
    <w:p w14:paraId="31191CCB" w14:textId="6F791271" w:rsidR="006C15CE" w:rsidRDefault="006C15CE" w:rsidP="006C15CE">
      <w:pPr>
        <w:rPr>
          <w:lang w:val="en-IN" w:eastAsia="en-IN"/>
        </w:rPr>
      </w:pPr>
      <w:r>
        <w:rPr>
          <w:lang w:val="en-IN" w:eastAsia="en-IN"/>
        </w:rPr>
        <w:t xml:space="preserve">Given all the other features at the </w:t>
      </w:r>
      <w:r w:rsidRPr="006C15CE">
        <w:rPr>
          <w:lang w:val="en-IN" w:eastAsia="en-IN"/>
        </w:rPr>
        <w:t>Big Snow Resort</w:t>
      </w:r>
      <w:r>
        <w:rPr>
          <w:lang w:val="en-IN" w:eastAsia="en-IN"/>
        </w:rPr>
        <w:t>, our model here predicts its optimal ticket price for each adult on a weekend as $55.</w:t>
      </w:r>
    </w:p>
    <w:p w14:paraId="2E82909C" w14:textId="7FCA907C" w:rsidR="006C15CE" w:rsidRDefault="006C15CE" w:rsidP="006C15CE">
      <w:pPr>
        <w:rPr>
          <w:lang w:val="en-IN" w:eastAsia="en-IN"/>
        </w:rPr>
      </w:pPr>
      <w:r>
        <w:rPr>
          <w:lang w:val="en-IN" w:eastAsia="en-IN"/>
        </w:rPr>
        <w:t>However, the actual ticket price at the resort is just $49.</w:t>
      </w:r>
    </w:p>
    <w:p w14:paraId="1915E1BB" w14:textId="77817FFF" w:rsidR="006C15CE" w:rsidRDefault="006C15CE" w:rsidP="006C15CE">
      <w:pPr>
        <w:rPr>
          <w:lang w:val="en-IN" w:eastAsia="en-IN"/>
        </w:rPr>
      </w:pPr>
    </w:p>
    <w:p w14:paraId="3E185B43" w14:textId="77777777" w:rsidR="006C15CE" w:rsidRPr="006C15CE" w:rsidRDefault="006C15CE" w:rsidP="006C15CE">
      <w:pPr>
        <w:rPr>
          <w:lang w:val="en-IN" w:eastAsia="en-IN"/>
        </w:rPr>
      </w:pPr>
    </w:p>
    <w:sectPr w:rsidR="006C15CE" w:rsidRPr="006C15CE" w:rsidSect="00F57F22">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37C63" w14:textId="77777777" w:rsidR="00DD2782" w:rsidRDefault="00DD2782" w:rsidP="00C6554A">
      <w:pPr>
        <w:spacing w:before="0" w:after="0" w:line="240" w:lineRule="auto"/>
      </w:pPr>
      <w:r>
        <w:separator/>
      </w:r>
    </w:p>
  </w:endnote>
  <w:endnote w:type="continuationSeparator" w:id="0">
    <w:p w14:paraId="5CDF4350" w14:textId="77777777" w:rsidR="00DD2782" w:rsidRDefault="00DD27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F67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88B18" w14:textId="77777777" w:rsidR="00DD2782" w:rsidRDefault="00DD2782" w:rsidP="00C6554A">
      <w:pPr>
        <w:spacing w:before="0" w:after="0" w:line="240" w:lineRule="auto"/>
      </w:pPr>
      <w:r>
        <w:separator/>
      </w:r>
    </w:p>
  </w:footnote>
  <w:footnote w:type="continuationSeparator" w:id="0">
    <w:p w14:paraId="34471631" w14:textId="77777777" w:rsidR="00DD2782" w:rsidRDefault="00DD278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0361C6"/>
    <w:multiLevelType w:val="hybridMultilevel"/>
    <w:tmpl w:val="CFB27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C358B1"/>
    <w:multiLevelType w:val="hybridMultilevel"/>
    <w:tmpl w:val="E472A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480760"/>
    <w:multiLevelType w:val="hybridMultilevel"/>
    <w:tmpl w:val="298434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D2147B"/>
    <w:multiLevelType w:val="hybridMultilevel"/>
    <w:tmpl w:val="B7D8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F978C4"/>
    <w:multiLevelType w:val="hybridMultilevel"/>
    <w:tmpl w:val="A71A3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5A352E"/>
    <w:multiLevelType w:val="hybridMultilevel"/>
    <w:tmpl w:val="D06419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850FD0"/>
    <w:multiLevelType w:val="hybridMultilevel"/>
    <w:tmpl w:val="B394A8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5"/>
  </w:num>
  <w:num w:numId="19">
    <w:abstractNumId w:val="13"/>
  </w:num>
  <w:num w:numId="20">
    <w:abstractNumId w:val="14"/>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C5"/>
    <w:rsid w:val="00231E52"/>
    <w:rsid w:val="002554CD"/>
    <w:rsid w:val="00293B83"/>
    <w:rsid w:val="002B4294"/>
    <w:rsid w:val="00333D0D"/>
    <w:rsid w:val="004C049F"/>
    <w:rsid w:val="005000E2"/>
    <w:rsid w:val="006A3CE7"/>
    <w:rsid w:val="006C15CE"/>
    <w:rsid w:val="00706473"/>
    <w:rsid w:val="00C6554A"/>
    <w:rsid w:val="00DC52DC"/>
    <w:rsid w:val="00DD2782"/>
    <w:rsid w:val="00ED7C44"/>
    <w:rsid w:val="00F474C5"/>
    <w:rsid w:val="00F5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8FE3"/>
  <w15:chartTrackingRefBased/>
  <w15:docId w15:val="{7E2FFF99-702D-4B5E-A309-7362AB25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57F22"/>
    <w:pPr>
      <w:ind w:left="720"/>
      <w:contextualSpacing/>
    </w:pPr>
  </w:style>
  <w:style w:type="paragraph" w:styleId="NormalWeb">
    <w:name w:val="Normal (Web)"/>
    <w:basedOn w:val="Normal"/>
    <w:uiPriority w:val="99"/>
    <w:semiHidden/>
    <w:unhideWhenUsed/>
    <w:rsid w:val="00F57F2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30401">
      <w:bodyDiv w:val="1"/>
      <w:marLeft w:val="0"/>
      <w:marRight w:val="0"/>
      <w:marTop w:val="0"/>
      <w:marBottom w:val="0"/>
      <w:divBdr>
        <w:top w:val="none" w:sz="0" w:space="0" w:color="auto"/>
        <w:left w:val="none" w:sz="0" w:space="0" w:color="auto"/>
        <w:bottom w:val="none" w:sz="0" w:space="0" w:color="auto"/>
        <w:right w:val="none" w:sz="0" w:space="0" w:color="auto"/>
      </w:divBdr>
    </w:div>
    <w:div w:id="407001694">
      <w:bodyDiv w:val="1"/>
      <w:marLeft w:val="0"/>
      <w:marRight w:val="0"/>
      <w:marTop w:val="0"/>
      <w:marBottom w:val="0"/>
      <w:divBdr>
        <w:top w:val="none" w:sz="0" w:space="0" w:color="auto"/>
        <w:left w:val="none" w:sz="0" w:space="0" w:color="auto"/>
        <w:bottom w:val="none" w:sz="0" w:space="0" w:color="auto"/>
        <w:right w:val="none" w:sz="0" w:space="0" w:color="auto"/>
      </w:divBdr>
    </w:div>
    <w:div w:id="643661184">
      <w:bodyDiv w:val="1"/>
      <w:marLeft w:val="0"/>
      <w:marRight w:val="0"/>
      <w:marTop w:val="0"/>
      <w:marBottom w:val="0"/>
      <w:divBdr>
        <w:top w:val="none" w:sz="0" w:space="0" w:color="auto"/>
        <w:left w:val="none" w:sz="0" w:space="0" w:color="auto"/>
        <w:bottom w:val="none" w:sz="0" w:space="0" w:color="auto"/>
        <w:right w:val="none" w:sz="0" w:space="0" w:color="auto"/>
      </w:divBdr>
    </w:div>
    <w:div w:id="1124301308">
      <w:bodyDiv w:val="1"/>
      <w:marLeft w:val="0"/>
      <w:marRight w:val="0"/>
      <w:marTop w:val="0"/>
      <w:marBottom w:val="0"/>
      <w:divBdr>
        <w:top w:val="none" w:sz="0" w:space="0" w:color="auto"/>
        <w:left w:val="none" w:sz="0" w:space="0" w:color="auto"/>
        <w:bottom w:val="none" w:sz="0" w:space="0" w:color="auto"/>
        <w:right w:val="none" w:sz="0" w:space="0" w:color="auto"/>
      </w:divBdr>
    </w:div>
    <w:div w:id="16105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ku\AppData\Local\Microsoft\Office\16.0\DTS\en-US%7b5FA44AF0-F31A-4345-82FD-9A3ACAEFCA95%7d\%7b359264FC-751D-408D-95D4-3E9B4B3DC91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{359264FC-751D-408D-95D4-3E9B4B3DC91F}tf02835058</Template>
  <TotalTime>61</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Agarwal</dc:creator>
  <cp:keywords/>
  <dc:description/>
  <cp:lastModifiedBy>Kunal Agarwal</cp:lastModifiedBy>
  <cp:revision>1</cp:revision>
  <dcterms:created xsi:type="dcterms:W3CDTF">2020-06-16T09:45:00Z</dcterms:created>
  <dcterms:modified xsi:type="dcterms:W3CDTF">2020-06-16T10:46:00Z</dcterms:modified>
</cp:coreProperties>
</file>